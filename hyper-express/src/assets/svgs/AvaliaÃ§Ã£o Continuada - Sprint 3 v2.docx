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2274" w14:textId="77777777" w:rsidR="008E7B61" w:rsidRDefault="008E7B61" w:rsidP="00300C51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8E3FEA" w:rsidRPr="001E4D7D" w14:paraId="5366570A" w14:textId="77777777" w:rsidTr="0038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1C0CD" w:themeFill="accent1" w:themeFillTint="99"/>
          </w:tcPr>
          <w:p w14:paraId="710B96A7" w14:textId="77777777" w:rsidR="008E3FEA" w:rsidRPr="001E4D7D" w:rsidRDefault="008E3FEA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E4D7D">
              <w:rPr>
                <w:rFonts w:asciiTheme="majorHAnsi" w:hAnsiTheme="majorHAnsi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B1C0CD" w:themeFill="accent1" w:themeFillTint="99"/>
          </w:tcPr>
          <w:p w14:paraId="649F6EB1" w14:textId="36163CEB" w:rsidR="008E3FEA" w:rsidRPr="001E4D7D" w:rsidRDefault="008E3FEA" w:rsidP="00590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1E4D7D">
              <w:rPr>
                <w:rFonts w:asciiTheme="majorHAnsi" w:hAnsiTheme="majorHAnsi" w:cstheme="majorHAnsi"/>
                <w:sz w:val="22"/>
                <w:szCs w:val="22"/>
              </w:rPr>
              <w:t>RA</w:t>
            </w:r>
          </w:p>
        </w:tc>
      </w:tr>
      <w:tr w:rsidR="008E3FEA" w:rsidRPr="001E4D7D" w14:paraId="41B8CCBD" w14:textId="77777777" w:rsidTr="001E4D7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825F333" w14:textId="77777777" w:rsidR="008E3FEA" w:rsidRPr="001E4D7D" w:rsidRDefault="008E3FEA" w:rsidP="005904A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02EFB9D5" w14:textId="79FAD11E" w:rsidR="008E3FEA" w:rsidRPr="001E4D7D" w:rsidRDefault="008E3FEA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13CC531" w14:textId="77777777" w:rsidR="00E45BD2" w:rsidRDefault="00E45BD2" w:rsidP="00E45BD2"/>
    <w:p w14:paraId="0684A5FD" w14:textId="3E704095" w:rsidR="00FE35EC" w:rsidRPr="00565300" w:rsidRDefault="00BD182A" w:rsidP="00565300">
      <w:pPr>
        <w:spacing w:line="276" w:lineRule="auto"/>
      </w:pPr>
      <w:r>
        <w:t>Responda as questões abaixo e envie através do Moodle.</w:t>
      </w:r>
    </w:p>
    <w:p w14:paraId="1D18A568" w14:textId="05763C84" w:rsidR="0009233E" w:rsidRPr="0009233E" w:rsidRDefault="00BD182A" w:rsidP="0048276F">
      <w:pPr>
        <w:pStyle w:val="Ttulo2"/>
        <w:spacing w:line="276" w:lineRule="auto"/>
      </w:pPr>
      <w:r>
        <w:t>Orientações</w:t>
      </w:r>
    </w:p>
    <w:p w14:paraId="13E8C270" w14:textId="77777777" w:rsidR="00565300" w:rsidRDefault="00565300" w:rsidP="001C4A7B">
      <w:pPr>
        <w:spacing w:line="276" w:lineRule="auto"/>
      </w:pPr>
      <w:r>
        <w:t>Cole as respostas do exercício anterior nesta “Parte 1”</w:t>
      </w:r>
    </w:p>
    <w:p w14:paraId="369CFF9F" w14:textId="3C92235D" w:rsidR="00B525F7" w:rsidRPr="00B525F7" w:rsidRDefault="00B525F7" w:rsidP="001C4A7B">
      <w:pPr>
        <w:spacing w:line="276" w:lineRule="auto"/>
        <w:rPr>
          <w:b/>
          <w:bCs/>
          <w:sz w:val="22"/>
          <w:szCs w:val="22"/>
          <w:u w:val="single"/>
        </w:rPr>
      </w:pPr>
      <w:r w:rsidRPr="00C80CF5">
        <w:rPr>
          <w:b/>
          <w:bCs/>
          <w:sz w:val="22"/>
          <w:szCs w:val="22"/>
          <w:u w:val="single"/>
        </w:rPr>
        <w:t>Responda neste documento word .doc e suba este documento. NÃO SUBA PDF.</w:t>
      </w:r>
    </w:p>
    <w:p w14:paraId="0AC42B19" w14:textId="796DD01B" w:rsidR="00565300" w:rsidRDefault="00565300" w:rsidP="00565300">
      <w:pPr>
        <w:pStyle w:val="Ttulo"/>
        <w:rPr>
          <w:rFonts w:eastAsia="Exo 2 Medium"/>
        </w:rPr>
      </w:pPr>
      <w:r>
        <w:rPr>
          <w:rFonts w:eastAsia="Exo 2 Medium"/>
        </w:rPr>
        <w:t>Parte 1</w:t>
      </w:r>
    </w:p>
    <w:p w14:paraId="36EB59A8" w14:textId="6377ECCC" w:rsidR="001C4A7B" w:rsidRDefault="001C4A7B" w:rsidP="001C4A7B">
      <w:pPr>
        <w:pStyle w:val="Ttulo1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eastAsia="Exo 2 Medium"/>
        </w:rPr>
        <w:t>Questão 1</w:t>
      </w:r>
    </w:p>
    <w:p w14:paraId="539A5D5C" w14:textId="20D313B4" w:rsidR="008A250D" w:rsidRDefault="008A250D" w:rsidP="001C4A7B">
      <w:pPr>
        <w:spacing w:line="360" w:lineRule="exact"/>
        <w:jc w:val="both"/>
        <w:rPr>
          <w:rFonts w:eastAsia="Exo 2 Medium" w:cs="Exo 2 Medium"/>
        </w:rPr>
      </w:pPr>
      <w:r w:rsidRPr="7193DA27">
        <w:rPr>
          <w:rFonts w:eastAsia="Exo 2 Medium" w:cs="Exo 2 Medium"/>
        </w:rPr>
        <w:t>Que aplicação é esta? Descreva seu funcionamento em no mínimo 5 linhas.</w:t>
      </w:r>
    </w:p>
    <w:p w14:paraId="5CA79464" w14:textId="6EFE32BC" w:rsidR="001C4A7B" w:rsidRDefault="001C4A7B" w:rsidP="001C4A7B">
      <w:pPr>
        <w:pStyle w:val="Ttulo1"/>
      </w:pPr>
      <w:r>
        <w:rPr>
          <w:rFonts w:eastAsia="Exo 2 Medium"/>
        </w:rPr>
        <w:t>Questão 2</w:t>
      </w:r>
    </w:p>
    <w:p w14:paraId="7EB82904" w14:textId="77777777" w:rsidR="00977CAF" w:rsidRDefault="008A250D" w:rsidP="001C4A7B">
      <w:pPr>
        <w:spacing w:line="360" w:lineRule="exact"/>
        <w:jc w:val="both"/>
        <w:rPr>
          <w:rFonts w:eastAsia="Exo 2 Medium" w:cs="Exo 2 Medium"/>
        </w:rPr>
      </w:pPr>
      <w:r>
        <w:t xml:space="preserve">Pense em alguma aplicação que você utilizou e que tenha formulário(s) para ser(em) preenchido(s), </w:t>
      </w:r>
      <w:r w:rsidRPr="1A63BDB8">
        <w:rPr>
          <w:rFonts w:eastAsia="Exo 2 Medium" w:cs="Exo 2 Medium"/>
        </w:rPr>
        <w:t>com pelo menos 7 campos a preencher</w:t>
      </w:r>
      <w:r>
        <w:rPr>
          <w:rFonts w:eastAsia="Exo 2 Medium" w:cs="Exo 2 Medium"/>
        </w:rPr>
        <w:t xml:space="preserve"> e que podem estar divididos em mais de uma tela.</w:t>
      </w:r>
      <w:r w:rsidRPr="1A63BDB8">
        <w:rPr>
          <w:rFonts w:eastAsia="Exo 2 Medium" w:cs="Exo 2 Medium"/>
        </w:rPr>
        <w:t xml:space="preserve"> </w:t>
      </w:r>
      <w:r>
        <w:rPr>
          <w:rFonts w:eastAsia="Exo 2 Medium" w:cs="Exo 2 Medium"/>
        </w:rPr>
        <w:t>O</w:t>
      </w:r>
      <w:r w:rsidRPr="1A63BDB8">
        <w:rPr>
          <w:rFonts w:eastAsia="Exo 2 Medium" w:cs="Exo 2 Medium"/>
        </w:rPr>
        <w:t xml:space="preserve"> formulário deve contemplar os dados de identificação</w:t>
      </w:r>
      <w:r>
        <w:rPr>
          <w:rFonts w:eastAsia="Exo 2 Medium" w:cs="Exo 2 Medium"/>
        </w:rPr>
        <w:t xml:space="preserve"> ou </w:t>
      </w:r>
      <w:r w:rsidRPr="1A63BDB8">
        <w:rPr>
          <w:rFonts w:eastAsia="Exo 2 Medium" w:cs="Exo 2 Medium"/>
        </w:rPr>
        <w:t>localização e contato dos usuários.</w:t>
      </w:r>
    </w:p>
    <w:p w14:paraId="63FC6FDB" w14:textId="5E0EF41F" w:rsidR="008A250D" w:rsidRDefault="008A250D" w:rsidP="001C4A7B">
      <w:pPr>
        <w:spacing w:line="360" w:lineRule="exact"/>
        <w:jc w:val="both"/>
        <w:rPr>
          <w:rFonts w:eastAsia="Exo 2 Medium" w:cs="Exo 2 Medium"/>
        </w:rPr>
      </w:pPr>
      <w:r w:rsidRPr="1A63BDB8">
        <w:rPr>
          <w:rFonts w:eastAsia="Exo 2 Medium" w:cs="Exo 2 Medium"/>
        </w:rPr>
        <w:t>Insira aqui um</w:t>
      </w:r>
      <w:r>
        <w:rPr>
          <w:rFonts w:eastAsia="Exo 2 Medium" w:cs="Exo 2 Medium"/>
        </w:rPr>
        <w:t xml:space="preserve"> ou mais</w:t>
      </w:r>
      <w:r w:rsidRPr="1A63BDB8">
        <w:rPr>
          <w:rFonts w:eastAsia="Exo 2 Medium" w:cs="Exo 2 Medium"/>
        </w:rPr>
        <w:t xml:space="preserve"> </w:t>
      </w:r>
      <w:r w:rsidRPr="1A63BDB8">
        <w:rPr>
          <w:rFonts w:eastAsia="Exo 2 Medium" w:cs="Exo 2 Medium"/>
          <w:i/>
          <w:iCs/>
        </w:rPr>
        <w:t>printscreen</w:t>
      </w:r>
      <w:r>
        <w:rPr>
          <w:rFonts w:eastAsia="Exo 2 Medium" w:cs="Exo 2 Medium"/>
          <w:i/>
        </w:rPr>
        <w:t>(s)</w:t>
      </w:r>
      <w:r w:rsidRPr="1A63BDB8">
        <w:rPr>
          <w:rFonts w:eastAsia="Exo 2 Medium" w:cs="Exo 2 Medium"/>
        </w:rPr>
        <w:t xml:space="preserve"> deste</w:t>
      </w:r>
      <w:r>
        <w:rPr>
          <w:rFonts w:eastAsia="Exo 2 Medium" w:cs="Exo 2 Medium"/>
        </w:rPr>
        <w:t>(s)</w:t>
      </w:r>
      <w:r w:rsidRPr="1A63BDB8">
        <w:rPr>
          <w:rFonts w:eastAsia="Exo 2 Medium" w:cs="Exo 2 Medium"/>
        </w:rPr>
        <w:t xml:space="preserve"> formulário</w:t>
      </w:r>
      <w:r>
        <w:rPr>
          <w:rFonts w:eastAsia="Exo 2 Medium" w:cs="Exo 2 Medium"/>
        </w:rPr>
        <w:t>(s).</w:t>
      </w:r>
    </w:p>
    <w:p w14:paraId="2F5C54E1" w14:textId="053F33BE" w:rsidR="001C4A7B" w:rsidRDefault="001C4A7B" w:rsidP="001C4A7B">
      <w:pPr>
        <w:pStyle w:val="Ttulo1"/>
        <w:rPr>
          <w:rFonts w:eastAsia="Exo 2 Medium"/>
        </w:rPr>
      </w:pPr>
      <w:r>
        <w:rPr>
          <w:rFonts w:eastAsia="Exo 2 Medium"/>
        </w:rPr>
        <w:t>Questão 3</w:t>
      </w:r>
    </w:p>
    <w:p w14:paraId="665C11CD" w14:textId="440FBC43" w:rsidR="008A250D" w:rsidRDefault="008A250D" w:rsidP="001C4A7B">
      <w:pPr>
        <w:spacing w:line="360" w:lineRule="exact"/>
        <w:jc w:val="both"/>
        <w:rPr>
          <w:rFonts w:eastAsia="Exo 2 Medium" w:cs="Exo 2 Medium"/>
        </w:rPr>
      </w:pPr>
      <w:r>
        <w:rPr>
          <w:rFonts w:eastAsia="Exo 2 Medium" w:cs="Exo 2 Medium"/>
        </w:rPr>
        <w:t>Considerando sua experiência anterior com a aplicação, liste pelo menos 4 itens que “te tiraram do sério”, ou seja, itens que você entende que podem ser melhores.</w:t>
      </w:r>
    </w:p>
    <w:p w14:paraId="7523DF3A" w14:textId="70A9B03C" w:rsidR="008A250D" w:rsidRPr="001C4A7B" w:rsidRDefault="008A250D" w:rsidP="008A250D">
      <w:pPr>
        <w:spacing w:line="360" w:lineRule="exact"/>
        <w:ind w:left="720" w:hanging="360"/>
        <w:jc w:val="both"/>
        <w:rPr>
          <w:rFonts w:eastAsia="Exo 2 Medium" w:cs="Exo 2 Medium"/>
          <w:i/>
          <w:iCs/>
        </w:rPr>
      </w:pPr>
      <w:r w:rsidRPr="001C4A7B">
        <w:rPr>
          <w:rFonts w:eastAsia="Exo 2 Medium" w:cs="Exo 2 Medium"/>
          <w:i/>
          <w:iCs/>
        </w:rPr>
        <w:t>Exemplos: Pop-up insistente</w:t>
      </w:r>
      <w:r w:rsidR="007035DF">
        <w:rPr>
          <w:rFonts w:eastAsia="Exo 2 Medium" w:cs="Exo 2 Medium"/>
          <w:i/>
          <w:iCs/>
        </w:rPr>
        <w:t>;</w:t>
      </w:r>
      <w:r w:rsidRPr="001C4A7B">
        <w:rPr>
          <w:rFonts w:eastAsia="Exo 2 Medium" w:cs="Exo 2 Medium"/>
          <w:i/>
          <w:iCs/>
        </w:rPr>
        <w:t xml:space="preserve"> Limpeza de todo o formulário ao errar um campo</w:t>
      </w:r>
      <w:r w:rsidR="007035DF">
        <w:rPr>
          <w:rFonts w:eastAsia="Exo 2 Medium" w:cs="Exo 2 Medium"/>
          <w:i/>
          <w:iCs/>
        </w:rPr>
        <w:t>;</w:t>
      </w:r>
      <w:r w:rsidRPr="001C4A7B">
        <w:rPr>
          <w:rFonts w:eastAsia="Exo 2 Medium" w:cs="Exo 2 Medium"/>
          <w:i/>
          <w:iCs/>
        </w:rPr>
        <w:t xml:space="preserve"> Erro de usuário não logado após 3 minutos de inatividade...</w:t>
      </w:r>
    </w:p>
    <w:p w14:paraId="7C37BAA3" w14:textId="77777777" w:rsidR="008A250D" w:rsidRDefault="008A250D" w:rsidP="008A250D">
      <w:pPr>
        <w:spacing w:line="360" w:lineRule="exact"/>
        <w:ind w:left="360" w:hanging="360"/>
        <w:jc w:val="both"/>
      </w:pPr>
      <w:r>
        <w:t>Item 1:</w:t>
      </w:r>
    </w:p>
    <w:p w14:paraId="0100081D" w14:textId="77777777" w:rsidR="008A250D" w:rsidRDefault="008A250D" w:rsidP="008A250D">
      <w:pPr>
        <w:spacing w:line="360" w:lineRule="exact"/>
        <w:ind w:left="360" w:hanging="360"/>
        <w:jc w:val="both"/>
      </w:pPr>
      <w:r>
        <w:t>Item 2:</w:t>
      </w:r>
    </w:p>
    <w:p w14:paraId="7943EE9D" w14:textId="77777777" w:rsidR="008A250D" w:rsidRDefault="008A250D" w:rsidP="008A250D">
      <w:pPr>
        <w:spacing w:line="360" w:lineRule="exact"/>
        <w:ind w:left="360" w:hanging="360"/>
        <w:jc w:val="both"/>
      </w:pPr>
      <w:r>
        <w:t>Item 3:</w:t>
      </w:r>
    </w:p>
    <w:p w14:paraId="3E25F213" w14:textId="77777777" w:rsidR="008A250D" w:rsidRDefault="008A250D" w:rsidP="008A250D">
      <w:pPr>
        <w:spacing w:line="360" w:lineRule="exact"/>
        <w:ind w:left="360" w:hanging="360"/>
        <w:jc w:val="both"/>
      </w:pPr>
      <w:r>
        <w:t>Item 4:</w:t>
      </w:r>
    </w:p>
    <w:p w14:paraId="50C49DA4" w14:textId="7401F5AE" w:rsidR="008A250D" w:rsidRDefault="001C4A7B" w:rsidP="001C4A7B">
      <w:pPr>
        <w:pStyle w:val="Ttulo1"/>
      </w:pPr>
      <w:r>
        <w:t>Questão 4</w:t>
      </w:r>
    </w:p>
    <w:p w14:paraId="21E07525" w14:textId="6D39875A" w:rsidR="008A250D" w:rsidRDefault="008A250D" w:rsidP="001C4A7B">
      <w:pPr>
        <w:spacing w:line="360" w:lineRule="exact"/>
        <w:jc w:val="both"/>
        <w:rPr>
          <w:rFonts w:eastAsia="Exo 2 Medium" w:cs="Exo 2 Medium"/>
        </w:rPr>
      </w:pPr>
      <w:r w:rsidRPr="1A63BDB8">
        <w:rPr>
          <w:rFonts w:eastAsia="Exo 2 Medium" w:cs="Exo 2 Medium"/>
        </w:rPr>
        <w:t xml:space="preserve">Que tipo de problema você imagina que a </w:t>
      </w:r>
      <w:r w:rsidRPr="00F10C2E">
        <w:rPr>
          <w:rFonts w:eastAsia="Exo 2 Medium" w:cs="Exo 2 Medium"/>
          <w:b/>
          <w:bCs/>
          <w:color w:val="FF0000"/>
          <w:u w:val="single"/>
        </w:rPr>
        <w:t>EQUIPE DE DESENVOLVIMENTO</w:t>
      </w:r>
      <w:r w:rsidRPr="009F038D">
        <w:rPr>
          <w:rFonts w:eastAsia="Exo 2 Medium" w:cs="Exo 2 Medium"/>
          <w:color w:val="FF0000"/>
          <w:u w:val="single"/>
        </w:rPr>
        <w:t xml:space="preserve"> </w:t>
      </w:r>
      <w:r w:rsidRPr="1A63BDB8">
        <w:rPr>
          <w:rFonts w:eastAsia="Exo 2 Medium" w:cs="Exo 2 Medium"/>
        </w:rPr>
        <w:t>está sofrendo (mínimo 2)?</w:t>
      </w:r>
      <w:r>
        <w:rPr>
          <w:rFonts w:eastAsia="Exo 2 Medium" w:cs="Exo 2 Medium"/>
        </w:rPr>
        <w:t xml:space="preserve"> </w:t>
      </w:r>
      <w:r w:rsidRPr="00F10C2E">
        <w:rPr>
          <w:rFonts w:eastAsia="Exo 2 Medium" w:cs="Exo 2 Medium"/>
          <w:b/>
          <w:bCs/>
        </w:rPr>
        <w:t xml:space="preserve">(Não queremos saber se a experiência do cliente é boa ou ruim, se o produto é bom ou ruim... queremos que vocês imaginem o que a </w:t>
      </w:r>
      <w:r w:rsidRPr="00F10C2E">
        <w:rPr>
          <w:rFonts w:eastAsia="Exo 2 Medium" w:cs="Exo 2 Medium"/>
          <w:b/>
          <w:bCs/>
          <w:i/>
          <w:iCs/>
        </w:rPr>
        <w:t>squad</w:t>
      </w:r>
      <w:r w:rsidRPr="00F10C2E">
        <w:rPr>
          <w:rFonts w:eastAsia="Exo 2 Medium" w:cs="Exo 2 Medium"/>
          <w:b/>
          <w:bCs/>
        </w:rPr>
        <w:t xml:space="preserve"> está sofrendo)</w:t>
      </w:r>
    </w:p>
    <w:p w14:paraId="3B62F147" w14:textId="77777777" w:rsidR="00130630" w:rsidRDefault="00130630" w:rsidP="00130630">
      <w:pPr>
        <w:spacing w:line="360" w:lineRule="exact"/>
        <w:ind w:left="360" w:hanging="360"/>
        <w:jc w:val="both"/>
      </w:pPr>
      <w:r>
        <w:t>Item 1:</w:t>
      </w:r>
    </w:p>
    <w:p w14:paraId="5DCF00AA" w14:textId="017C0BF3" w:rsidR="00130630" w:rsidRDefault="00130630" w:rsidP="00130630">
      <w:pPr>
        <w:spacing w:line="360" w:lineRule="exact"/>
        <w:ind w:left="360" w:hanging="360"/>
        <w:jc w:val="both"/>
      </w:pPr>
      <w:r>
        <w:t>Item 2:</w:t>
      </w:r>
    </w:p>
    <w:p w14:paraId="0EE309CD" w14:textId="36FBAA82" w:rsidR="00740004" w:rsidRDefault="00740004" w:rsidP="00130630">
      <w:pPr>
        <w:spacing w:line="360" w:lineRule="exact"/>
        <w:ind w:left="360" w:hanging="360"/>
        <w:jc w:val="both"/>
      </w:pPr>
    </w:p>
    <w:p w14:paraId="620540F4" w14:textId="77777777" w:rsidR="00740004" w:rsidRDefault="00740004" w:rsidP="00740004">
      <w:pPr>
        <w:pStyle w:val="Ttulo"/>
      </w:pPr>
      <w:r>
        <w:lastRenderedPageBreak/>
        <w:t>PARTE 2</w:t>
      </w:r>
    </w:p>
    <w:p w14:paraId="0D748C2F" w14:textId="384831B6" w:rsidR="00740004" w:rsidRPr="00AE2D0C" w:rsidRDefault="00740004" w:rsidP="00740004">
      <w:pPr>
        <w:spacing w:line="360" w:lineRule="exact"/>
        <w:jc w:val="both"/>
      </w:pPr>
      <w:r w:rsidRPr="00AE2D0C">
        <w:t xml:space="preserve">Você foi designado como coordenador desta equipe de desenvolvimento que tem 20 pessoas responsáveis por fazer a Sustentação da plataforma. No atual momento os volumes financeiros estão crescendo muito (tanto que você foi contratado!) e, </w:t>
      </w:r>
      <w:r w:rsidR="00C21AF2">
        <w:t xml:space="preserve">para </w:t>
      </w:r>
      <w:r w:rsidRPr="00AE2D0C">
        <w:t>o próximo mês, esta empresa resolveu contratar um Influencer famoso para fazer propaganda da plataforma por um mês e tem expectativa de dobrar o volume de acessos a plataforma.</w:t>
      </w:r>
    </w:p>
    <w:p w14:paraId="4B32A557" w14:textId="0E008386" w:rsidR="00740004" w:rsidRPr="00AE2D0C" w:rsidRDefault="00740004" w:rsidP="00740004">
      <w:pPr>
        <w:spacing w:line="360" w:lineRule="exact"/>
        <w:jc w:val="both"/>
      </w:pPr>
      <w:r w:rsidRPr="00AE2D0C">
        <w:t xml:space="preserve">Uma consultoria foi contratada </w:t>
      </w:r>
      <w:r w:rsidR="007C79F9">
        <w:t xml:space="preserve">anteriormente </w:t>
      </w:r>
      <w:r w:rsidRPr="00AE2D0C">
        <w:t>para entender os principais problemas reportados pelos clientes e, além dos problemas que você notou, a seguinte lista foi elaborada:</w:t>
      </w:r>
    </w:p>
    <w:p w14:paraId="70FDD245" w14:textId="77777777" w:rsidR="00740004" w:rsidRPr="00AE2D0C" w:rsidRDefault="00740004" w:rsidP="00740004">
      <w:pPr>
        <w:spacing w:line="360" w:lineRule="exact"/>
        <w:jc w:val="both"/>
      </w:pPr>
      <w:r w:rsidRPr="00AE2D0C">
        <w:t>A lista abaixo não está em ordem de importância e nem de volume de pessoas impactadas:</w:t>
      </w:r>
    </w:p>
    <w:p w14:paraId="54788ED6" w14:textId="77777777" w:rsidR="00740004" w:rsidRPr="00AE2D0C" w:rsidRDefault="00740004" w:rsidP="00740004">
      <w:pPr>
        <w:pStyle w:val="PargrafodaLista"/>
        <w:numPr>
          <w:ilvl w:val="0"/>
          <w:numId w:val="25"/>
        </w:numPr>
        <w:spacing w:before="0" w:after="160" w:line="360" w:lineRule="exact"/>
        <w:jc w:val="both"/>
      </w:pPr>
      <w:r w:rsidRPr="00AE2D0C">
        <w:t>Usuários recebendo erro de Time Out;</w:t>
      </w:r>
    </w:p>
    <w:p w14:paraId="300C85A1" w14:textId="77777777" w:rsidR="00740004" w:rsidRPr="00AE2D0C" w:rsidRDefault="00740004" w:rsidP="00740004">
      <w:pPr>
        <w:pStyle w:val="PargrafodaLista"/>
        <w:numPr>
          <w:ilvl w:val="0"/>
          <w:numId w:val="25"/>
        </w:numPr>
        <w:spacing w:before="0" w:after="160" w:line="360" w:lineRule="exact"/>
        <w:jc w:val="both"/>
      </w:pPr>
      <w:r w:rsidRPr="00AE2D0C">
        <w:t xml:space="preserve">Usuários não estão conseguindo se </w:t>
      </w:r>
      <w:r w:rsidRPr="007C79F9">
        <w:rPr>
          <w:i/>
          <w:iCs/>
        </w:rPr>
        <w:t>logar</w:t>
      </w:r>
      <w:r w:rsidRPr="00AE2D0C">
        <w:t xml:space="preserve"> ou acessar a página inicial da plataforma, existe um erro desconhecido, suspeita de ambiente do usuário;</w:t>
      </w:r>
    </w:p>
    <w:p w14:paraId="6B6F3BD1" w14:textId="77777777" w:rsidR="00740004" w:rsidRPr="00AE2D0C" w:rsidRDefault="00740004" w:rsidP="00740004">
      <w:pPr>
        <w:pStyle w:val="PargrafodaLista"/>
        <w:numPr>
          <w:ilvl w:val="0"/>
          <w:numId w:val="25"/>
        </w:numPr>
        <w:spacing w:before="0" w:after="160" w:line="360" w:lineRule="exact"/>
        <w:jc w:val="both"/>
      </w:pPr>
      <w:r w:rsidRPr="00AE2D0C">
        <w:t>Usuários estão reportando erros antigos, já corrigidos anteriormente, toda vez que sai uma nova versão;</w:t>
      </w:r>
    </w:p>
    <w:p w14:paraId="2556A1F6" w14:textId="77777777" w:rsidR="00740004" w:rsidRPr="00AE2D0C" w:rsidRDefault="00740004" w:rsidP="00740004">
      <w:pPr>
        <w:pStyle w:val="PargrafodaLista"/>
        <w:numPr>
          <w:ilvl w:val="0"/>
          <w:numId w:val="25"/>
        </w:numPr>
        <w:spacing w:before="0" w:after="160" w:line="360" w:lineRule="exact"/>
        <w:jc w:val="both"/>
      </w:pPr>
      <w:r w:rsidRPr="00AE2D0C">
        <w:t>Usuários estão acessando o canal de suporte pois não conseguem entender como funciona o processo de compra;</w:t>
      </w:r>
    </w:p>
    <w:p w14:paraId="0790168A" w14:textId="77777777" w:rsidR="00740004" w:rsidRPr="00AE2D0C" w:rsidRDefault="00740004" w:rsidP="00740004">
      <w:pPr>
        <w:pStyle w:val="PargrafodaLista"/>
        <w:numPr>
          <w:ilvl w:val="0"/>
          <w:numId w:val="25"/>
        </w:numPr>
        <w:spacing w:before="0" w:after="160" w:line="360" w:lineRule="exact"/>
        <w:jc w:val="both"/>
      </w:pPr>
      <w:r w:rsidRPr="00AE2D0C">
        <w:t>Sua Empresa está reportando baixa produtividade dos desenvolvedores, muito retrabalho;</w:t>
      </w:r>
    </w:p>
    <w:p w14:paraId="3DBD5A24" w14:textId="77777777" w:rsidR="00740004" w:rsidRPr="00AE2D0C" w:rsidRDefault="00740004" w:rsidP="00740004">
      <w:pPr>
        <w:pStyle w:val="PargrafodaLista"/>
        <w:numPr>
          <w:ilvl w:val="0"/>
          <w:numId w:val="25"/>
        </w:numPr>
        <w:spacing w:before="0" w:after="160" w:line="360" w:lineRule="exact"/>
        <w:jc w:val="both"/>
      </w:pPr>
      <w:r w:rsidRPr="00AE2D0C">
        <w:t xml:space="preserve">Sua Empresa está reportando um moral baixo na equipe, uma parte do time está trabalhando muito e estão desmotivados. </w:t>
      </w:r>
    </w:p>
    <w:p w14:paraId="2437DEC9" w14:textId="77777777" w:rsidR="00740004" w:rsidRPr="00AE2D0C" w:rsidRDefault="00740004" w:rsidP="00740004">
      <w:pPr>
        <w:spacing w:line="360" w:lineRule="exact"/>
        <w:jc w:val="both"/>
      </w:pPr>
      <w:r w:rsidRPr="00AE2D0C">
        <w:t xml:space="preserve">Você ainda não teve outro acesso ao time (squad) e nem vai ter no próximo mês, apenas tem as informações acima e precisa definir uma estratégia de testes. </w:t>
      </w:r>
    </w:p>
    <w:p w14:paraId="0E6A9858" w14:textId="77777777" w:rsidR="00740004" w:rsidRPr="00AE2D0C" w:rsidRDefault="00740004" w:rsidP="00740004">
      <w:pPr>
        <w:pStyle w:val="Ttulo1"/>
      </w:pPr>
      <w:r w:rsidRPr="00AE2D0C">
        <w:t>Questão 1:</w:t>
      </w:r>
    </w:p>
    <w:p w14:paraId="2A631AD9" w14:textId="40707B5F" w:rsidR="00740004" w:rsidRDefault="00740004" w:rsidP="00740004">
      <w:pPr>
        <w:spacing w:line="360" w:lineRule="exact"/>
        <w:jc w:val="both"/>
      </w:pPr>
      <w:r w:rsidRPr="00AE2D0C">
        <w:t xml:space="preserve">Você </w:t>
      </w:r>
      <w:r w:rsidR="007238A9">
        <w:t>só pode</w:t>
      </w:r>
      <w:r w:rsidRPr="00AE2D0C">
        <w:t xml:space="preserve"> escolher 3 </w:t>
      </w:r>
      <w:r w:rsidRPr="00AE2D0C">
        <w:rPr>
          <w:color w:val="FF0000"/>
        </w:rPr>
        <w:t xml:space="preserve">(E APENAS </w:t>
      </w:r>
      <w:r>
        <w:rPr>
          <w:color w:val="FF0000"/>
        </w:rPr>
        <w:t>TRÊS</w:t>
      </w:r>
      <w:r w:rsidRPr="00AE2D0C">
        <w:rPr>
          <w:color w:val="FF0000"/>
        </w:rPr>
        <w:t>)</w:t>
      </w:r>
      <w:r w:rsidRPr="00AE2D0C">
        <w:t xml:space="preserve"> tipos de testes </w:t>
      </w:r>
      <w:r w:rsidR="007238A9">
        <w:t>para resolver a maior parte dos problemas. Aponte abaixo quais testes são e</w:t>
      </w:r>
      <w:r w:rsidR="00632902">
        <w:t xml:space="preserve"> j</w:t>
      </w:r>
      <w:r w:rsidR="00924C7E" w:rsidRPr="00AE2D0C">
        <w:t>ustifique os testes escolhidos</w:t>
      </w:r>
      <w:r w:rsidR="00632902">
        <w:t xml:space="preserve">, relacionando os testes </w:t>
      </w:r>
      <w:r w:rsidR="00924C7E" w:rsidRPr="00AE2D0C">
        <w:t>com os problemas que eles resolvem.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5642"/>
      </w:tblGrid>
      <w:tr w:rsidR="004A3827" w14:paraId="0AEB656C" w14:textId="77777777" w:rsidTr="004A3827">
        <w:trPr>
          <w:trHeight w:val="350"/>
        </w:trPr>
        <w:tc>
          <w:tcPr>
            <w:tcW w:w="704" w:type="dxa"/>
          </w:tcPr>
          <w:p w14:paraId="5DCECC0F" w14:textId="4728D748" w:rsidR="004A3827" w:rsidRPr="00DC3749" w:rsidRDefault="004A3827" w:rsidP="00DC3749">
            <w:pPr>
              <w:rPr>
                <w:szCs w:val="24"/>
              </w:rPr>
            </w:pPr>
            <w:r w:rsidRPr="004A3827">
              <w:rPr>
                <w:sz w:val="20"/>
                <w:szCs w:val="20"/>
              </w:rPr>
              <w:t>ID</w:t>
            </w:r>
          </w:p>
        </w:tc>
        <w:tc>
          <w:tcPr>
            <w:tcW w:w="4111" w:type="dxa"/>
          </w:tcPr>
          <w:p w14:paraId="0DB54176" w14:textId="33E470F9" w:rsidR="004A3827" w:rsidRPr="00DC3749" w:rsidRDefault="004A3827" w:rsidP="00DC3749">
            <w:pPr>
              <w:rPr>
                <w:sz w:val="20"/>
                <w:szCs w:val="24"/>
              </w:rPr>
            </w:pPr>
            <w:r w:rsidRPr="00DC3749">
              <w:rPr>
                <w:sz w:val="20"/>
                <w:szCs w:val="24"/>
              </w:rPr>
              <w:t>Tipo de teste</w:t>
            </w:r>
          </w:p>
        </w:tc>
        <w:tc>
          <w:tcPr>
            <w:tcW w:w="5642" w:type="dxa"/>
          </w:tcPr>
          <w:p w14:paraId="7D9CFEE4" w14:textId="75290559" w:rsidR="004A3827" w:rsidRPr="00DC3749" w:rsidRDefault="004A3827" w:rsidP="00DC3749">
            <w:pPr>
              <w:rPr>
                <w:sz w:val="20"/>
                <w:szCs w:val="24"/>
              </w:rPr>
            </w:pPr>
            <w:r w:rsidRPr="00DC3749">
              <w:rPr>
                <w:sz w:val="20"/>
                <w:szCs w:val="24"/>
              </w:rPr>
              <w:t>Problema que resolve e por</w:t>
            </w:r>
            <w:r>
              <w:rPr>
                <w:sz w:val="20"/>
                <w:szCs w:val="24"/>
              </w:rPr>
              <w:t xml:space="preserve"> </w:t>
            </w:r>
            <w:r w:rsidRPr="00DC3749">
              <w:rPr>
                <w:sz w:val="20"/>
                <w:szCs w:val="24"/>
              </w:rPr>
              <w:t>quê resolve.</w:t>
            </w:r>
          </w:p>
        </w:tc>
      </w:tr>
      <w:tr w:rsidR="004A3827" w14:paraId="07782155" w14:textId="77777777" w:rsidTr="004A3827">
        <w:trPr>
          <w:trHeight w:val="1263"/>
        </w:trPr>
        <w:tc>
          <w:tcPr>
            <w:tcW w:w="704" w:type="dxa"/>
          </w:tcPr>
          <w:p w14:paraId="142942A3" w14:textId="04D7CFC9" w:rsidR="004A3827" w:rsidRDefault="004A3827" w:rsidP="00740004">
            <w:pPr>
              <w:spacing w:line="360" w:lineRule="exact"/>
              <w:jc w:val="both"/>
            </w:pPr>
            <w:r>
              <w:t>1</w:t>
            </w:r>
          </w:p>
        </w:tc>
        <w:tc>
          <w:tcPr>
            <w:tcW w:w="4111" w:type="dxa"/>
          </w:tcPr>
          <w:p w14:paraId="039E85A1" w14:textId="4FC3588F" w:rsidR="004A3827" w:rsidRDefault="004A3827" w:rsidP="00740004">
            <w:pPr>
              <w:spacing w:line="360" w:lineRule="exact"/>
              <w:jc w:val="both"/>
            </w:pPr>
          </w:p>
        </w:tc>
        <w:tc>
          <w:tcPr>
            <w:tcW w:w="5642" w:type="dxa"/>
          </w:tcPr>
          <w:p w14:paraId="73791719" w14:textId="77777777" w:rsidR="004A3827" w:rsidRDefault="004A3827" w:rsidP="00740004">
            <w:pPr>
              <w:spacing w:line="360" w:lineRule="exact"/>
              <w:jc w:val="both"/>
            </w:pPr>
          </w:p>
        </w:tc>
      </w:tr>
      <w:tr w:rsidR="004A3827" w14:paraId="0A85A3FB" w14:textId="77777777" w:rsidTr="004A3827">
        <w:trPr>
          <w:trHeight w:val="1266"/>
        </w:trPr>
        <w:tc>
          <w:tcPr>
            <w:tcW w:w="704" w:type="dxa"/>
          </w:tcPr>
          <w:p w14:paraId="78CBA0A1" w14:textId="664AFCCD" w:rsidR="004A3827" w:rsidRDefault="004A3827" w:rsidP="00740004">
            <w:pPr>
              <w:spacing w:line="360" w:lineRule="exact"/>
              <w:jc w:val="both"/>
            </w:pPr>
            <w:r>
              <w:t>2</w:t>
            </w:r>
          </w:p>
        </w:tc>
        <w:tc>
          <w:tcPr>
            <w:tcW w:w="4111" w:type="dxa"/>
          </w:tcPr>
          <w:p w14:paraId="26A3681D" w14:textId="7DA3323F" w:rsidR="004A3827" w:rsidRDefault="004A3827" w:rsidP="00740004">
            <w:pPr>
              <w:spacing w:line="360" w:lineRule="exact"/>
              <w:jc w:val="both"/>
            </w:pPr>
          </w:p>
        </w:tc>
        <w:tc>
          <w:tcPr>
            <w:tcW w:w="5642" w:type="dxa"/>
          </w:tcPr>
          <w:p w14:paraId="65DDD6C8" w14:textId="77777777" w:rsidR="004A3827" w:rsidRDefault="004A3827" w:rsidP="00740004">
            <w:pPr>
              <w:spacing w:line="360" w:lineRule="exact"/>
              <w:jc w:val="both"/>
            </w:pPr>
          </w:p>
        </w:tc>
      </w:tr>
      <w:tr w:rsidR="004A3827" w14:paraId="2E4DF241" w14:textId="77777777" w:rsidTr="004A3827">
        <w:trPr>
          <w:trHeight w:val="1406"/>
        </w:trPr>
        <w:tc>
          <w:tcPr>
            <w:tcW w:w="704" w:type="dxa"/>
          </w:tcPr>
          <w:p w14:paraId="1C6528E0" w14:textId="65D139CF" w:rsidR="004A3827" w:rsidRDefault="004A3827" w:rsidP="00740004">
            <w:pPr>
              <w:spacing w:line="360" w:lineRule="exact"/>
              <w:jc w:val="both"/>
            </w:pPr>
            <w:r>
              <w:t>3</w:t>
            </w:r>
          </w:p>
        </w:tc>
        <w:tc>
          <w:tcPr>
            <w:tcW w:w="4111" w:type="dxa"/>
          </w:tcPr>
          <w:p w14:paraId="49DABACD" w14:textId="0D9EB3D2" w:rsidR="004A3827" w:rsidRDefault="004A3827" w:rsidP="00740004">
            <w:pPr>
              <w:spacing w:line="360" w:lineRule="exact"/>
              <w:jc w:val="both"/>
            </w:pPr>
          </w:p>
        </w:tc>
        <w:tc>
          <w:tcPr>
            <w:tcW w:w="5642" w:type="dxa"/>
          </w:tcPr>
          <w:p w14:paraId="673D1B51" w14:textId="77777777" w:rsidR="004A3827" w:rsidRDefault="004A3827" w:rsidP="00740004">
            <w:pPr>
              <w:spacing w:line="360" w:lineRule="exact"/>
              <w:jc w:val="both"/>
            </w:pPr>
          </w:p>
        </w:tc>
      </w:tr>
    </w:tbl>
    <w:p w14:paraId="74215334" w14:textId="160706A8" w:rsidR="00740004" w:rsidRPr="00AE2D0C" w:rsidRDefault="00740004" w:rsidP="00740004">
      <w:pPr>
        <w:pStyle w:val="Ttulo1"/>
      </w:pPr>
      <w:r w:rsidRPr="00AE2D0C">
        <w:lastRenderedPageBreak/>
        <w:t xml:space="preserve">Questão </w:t>
      </w:r>
      <w:r w:rsidR="00924C7E">
        <w:t>2</w:t>
      </w:r>
      <w:r w:rsidRPr="00AE2D0C">
        <w:t>:</w:t>
      </w:r>
    </w:p>
    <w:p w14:paraId="3D81D9D1" w14:textId="0307CE25" w:rsidR="00740004" w:rsidRPr="00AE2D0C" w:rsidRDefault="00740004" w:rsidP="00740004">
      <w:pPr>
        <w:pBdr>
          <w:bottom w:val="single" w:sz="6" w:space="1" w:color="auto"/>
        </w:pBdr>
        <w:spacing w:line="360" w:lineRule="exact"/>
        <w:ind w:left="360" w:hanging="360"/>
        <w:jc w:val="both"/>
      </w:pPr>
      <w:r w:rsidRPr="00AE2D0C">
        <w:t>Qual seria um plano de qualidade que você poderia propor para esta empresa? (Não vale listar os testes da</w:t>
      </w:r>
      <w:r w:rsidR="004A3827">
        <w:t xml:space="preserve"> questão 1</w:t>
      </w:r>
      <w:r w:rsidRPr="00AE2D0C">
        <w:t xml:space="preserve"> na tabela abaixo) </w:t>
      </w:r>
    </w:p>
    <w:p w14:paraId="398DFE5E" w14:textId="77777777" w:rsidR="00740004" w:rsidRPr="00AE2D0C" w:rsidRDefault="00740004" w:rsidP="00740004">
      <w:pPr>
        <w:pBdr>
          <w:bottom w:val="single" w:sz="6" w:space="1" w:color="auto"/>
        </w:pBdr>
        <w:spacing w:line="360" w:lineRule="exact"/>
        <w:ind w:left="360" w:hanging="360"/>
        <w:jc w:val="both"/>
      </w:pPr>
    </w:p>
    <w:p w14:paraId="17643504" w14:textId="159004E2" w:rsidR="00740004" w:rsidRPr="00AE2D0C" w:rsidRDefault="00740004" w:rsidP="00740004">
      <w:pPr>
        <w:pBdr>
          <w:bottom w:val="single" w:sz="6" w:space="1" w:color="auto"/>
        </w:pBdr>
        <w:spacing w:line="360" w:lineRule="exact"/>
        <w:ind w:left="360" w:hanging="360"/>
        <w:jc w:val="both"/>
      </w:pPr>
      <w:r w:rsidRPr="00AE2D0C">
        <w:t>Plano de Ação – Qualidade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3544"/>
        <w:gridCol w:w="4246"/>
      </w:tblGrid>
      <w:tr w:rsidR="00740004" w:rsidRPr="00AE2D0C" w14:paraId="2AD23D74" w14:textId="77777777" w:rsidTr="00C04725">
        <w:tc>
          <w:tcPr>
            <w:tcW w:w="709" w:type="dxa"/>
          </w:tcPr>
          <w:p w14:paraId="7A529E43" w14:textId="77777777" w:rsidR="00740004" w:rsidRPr="00AE2D0C" w:rsidRDefault="00740004" w:rsidP="00C04725">
            <w:pPr>
              <w:spacing w:line="360" w:lineRule="exact"/>
              <w:jc w:val="both"/>
            </w:pPr>
            <w:r w:rsidRPr="00AE2D0C">
              <w:t>ID</w:t>
            </w:r>
          </w:p>
        </w:tc>
        <w:tc>
          <w:tcPr>
            <w:tcW w:w="3544" w:type="dxa"/>
          </w:tcPr>
          <w:p w14:paraId="4E8E58F0" w14:textId="77777777" w:rsidR="00740004" w:rsidRPr="00AE2D0C" w:rsidRDefault="00740004" w:rsidP="00C04725">
            <w:pPr>
              <w:spacing w:line="360" w:lineRule="exact"/>
              <w:jc w:val="both"/>
            </w:pPr>
            <w:r w:rsidRPr="00AE2D0C">
              <w:t>Nome da Ação (Atividade)</w:t>
            </w:r>
          </w:p>
        </w:tc>
        <w:tc>
          <w:tcPr>
            <w:tcW w:w="4246" w:type="dxa"/>
          </w:tcPr>
          <w:p w14:paraId="45F6DEE8" w14:textId="77777777" w:rsidR="00740004" w:rsidRPr="00AE2D0C" w:rsidRDefault="00740004" w:rsidP="00C04725">
            <w:pPr>
              <w:spacing w:line="360" w:lineRule="exact"/>
              <w:jc w:val="both"/>
            </w:pPr>
            <w:r w:rsidRPr="00AE2D0C">
              <w:t>Justificativa (O que esta atividade vai resolver)</w:t>
            </w:r>
          </w:p>
        </w:tc>
      </w:tr>
      <w:tr w:rsidR="00740004" w:rsidRPr="00AE2D0C" w14:paraId="5CDB852A" w14:textId="77777777" w:rsidTr="00C04725">
        <w:trPr>
          <w:trHeight w:val="1216"/>
        </w:trPr>
        <w:tc>
          <w:tcPr>
            <w:tcW w:w="709" w:type="dxa"/>
          </w:tcPr>
          <w:p w14:paraId="5E8C5671" w14:textId="77777777" w:rsidR="00740004" w:rsidRPr="00AE2D0C" w:rsidRDefault="00740004" w:rsidP="00C04725">
            <w:pPr>
              <w:spacing w:line="360" w:lineRule="exact"/>
              <w:jc w:val="both"/>
            </w:pPr>
            <w:r w:rsidRPr="00AE2D0C">
              <w:t>1</w:t>
            </w:r>
          </w:p>
        </w:tc>
        <w:tc>
          <w:tcPr>
            <w:tcW w:w="3544" w:type="dxa"/>
          </w:tcPr>
          <w:p w14:paraId="48DD1BF2" w14:textId="77777777" w:rsidR="00740004" w:rsidRPr="00AE2D0C" w:rsidRDefault="00740004" w:rsidP="00C04725">
            <w:pPr>
              <w:spacing w:line="360" w:lineRule="exact"/>
              <w:jc w:val="both"/>
            </w:pPr>
          </w:p>
        </w:tc>
        <w:tc>
          <w:tcPr>
            <w:tcW w:w="4246" w:type="dxa"/>
          </w:tcPr>
          <w:p w14:paraId="6585E628" w14:textId="77777777" w:rsidR="00740004" w:rsidRPr="00AE2D0C" w:rsidRDefault="00740004" w:rsidP="00C04725">
            <w:pPr>
              <w:spacing w:line="360" w:lineRule="exact"/>
              <w:jc w:val="both"/>
            </w:pPr>
          </w:p>
        </w:tc>
      </w:tr>
      <w:tr w:rsidR="00740004" w:rsidRPr="00AE2D0C" w14:paraId="3D3CDFFD" w14:textId="77777777" w:rsidTr="00C04725">
        <w:trPr>
          <w:trHeight w:val="1559"/>
        </w:trPr>
        <w:tc>
          <w:tcPr>
            <w:tcW w:w="709" w:type="dxa"/>
          </w:tcPr>
          <w:p w14:paraId="6C908707" w14:textId="77777777" w:rsidR="00740004" w:rsidRPr="00AE2D0C" w:rsidRDefault="00740004" w:rsidP="00C04725">
            <w:pPr>
              <w:spacing w:line="360" w:lineRule="exact"/>
              <w:jc w:val="both"/>
            </w:pPr>
            <w:r w:rsidRPr="00AE2D0C">
              <w:t>2</w:t>
            </w:r>
          </w:p>
        </w:tc>
        <w:tc>
          <w:tcPr>
            <w:tcW w:w="3544" w:type="dxa"/>
          </w:tcPr>
          <w:p w14:paraId="7F991186" w14:textId="77777777" w:rsidR="00740004" w:rsidRPr="00AE2D0C" w:rsidRDefault="00740004" w:rsidP="00C04725">
            <w:pPr>
              <w:spacing w:line="360" w:lineRule="exact"/>
              <w:jc w:val="both"/>
            </w:pPr>
          </w:p>
        </w:tc>
        <w:tc>
          <w:tcPr>
            <w:tcW w:w="4246" w:type="dxa"/>
          </w:tcPr>
          <w:p w14:paraId="2E4236CB" w14:textId="77777777" w:rsidR="00740004" w:rsidRPr="00AE2D0C" w:rsidRDefault="00740004" w:rsidP="00C04725">
            <w:pPr>
              <w:spacing w:line="360" w:lineRule="exact"/>
              <w:jc w:val="both"/>
            </w:pPr>
          </w:p>
        </w:tc>
      </w:tr>
      <w:tr w:rsidR="00740004" w:rsidRPr="00AE2D0C" w14:paraId="2E331473" w14:textId="77777777" w:rsidTr="00C04725">
        <w:trPr>
          <w:trHeight w:val="1749"/>
        </w:trPr>
        <w:tc>
          <w:tcPr>
            <w:tcW w:w="709" w:type="dxa"/>
          </w:tcPr>
          <w:p w14:paraId="6369C95F" w14:textId="77777777" w:rsidR="00740004" w:rsidRPr="00AE2D0C" w:rsidRDefault="00740004" w:rsidP="00C04725">
            <w:pPr>
              <w:spacing w:line="360" w:lineRule="exact"/>
              <w:jc w:val="both"/>
            </w:pPr>
            <w:r w:rsidRPr="00AE2D0C">
              <w:t>3</w:t>
            </w:r>
          </w:p>
        </w:tc>
        <w:tc>
          <w:tcPr>
            <w:tcW w:w="3544" w:type="dxa"/>
          </w:tcPr>
          <w:p w14:paraId="6C5F20E5" w14:textId="77777777" w:rsidR="00740004" w:rsidRPr="00AE2D0C" w:rsidRDefault="00740004" w:rsidP="00C04725">
            <w:pPr>
              <w:spacing w:line="360" w:lineRule="exact"/>
              <w:jc w:val="both"/>
            </w:pPr>
          </w:p>
        </w:tc>
        <w:tc>
          <w:tcPr>
            <w:tcW w:w="4246" w:type="dxa"/>
          </w:tcPr>
          <w:p w14:paraId="187DD3CD" w14:textId="77777777" w:rsidR="00740004" w:rsidRPr="00AE2D0C" w:rsidRDefault="00740004" w:rsidP="00C04725">
            <w:pPr>
              <w:spacing w:line="360" w:lineRule="exact"/>
              <w:jc w:val="both"/>
            </w:pPr>
          </w:p>
        </w:tc>
      </w:tr>
    </w:tbl>
    <w:p w14:paraId="78A4435C" w14:textId="77777777" w:rsidR="00740004" w:rsidRPr="00AE2D0C" w:rsidRDefault="00740004" w:rsidP="00740004">
      <w:pPr>
        <w:spacing w:line="360" w:lineRule="exact"/>
        <w:ind w:left="360" w:hanging="360"/>
        <w:jc w:val="both"/>
      </w:pPr>
    </w:p>
    <w:p w14:paraId="50B91A7B" w14:textId="77777777" w:rsidR="00740004" w:rsidRPr="00AE2D0C" w:rsidRDefault="00740004" w:rsidP="00740004">
      <w:pPr>
        <w:jc w:val="both"/>
        <w:rPr>
          <w:rFonts w:eastAsia="Exo 2 Medium" w:cs="Exo 2 Medium"/>
        </w:rPr>
      </w:pPr>
    </w:p>
    <w:p w14:paraId="6FC90292" w14:textId="77777777" w:rsidR="00740004" w:rsidRDefault="00740004" w:rsidP="00130630">
      <w:pPr>
        <w:spacing w:line="360" w:lineRule="exact"/>
        <w:ind w:left="360" w:hanging="360"/>
        <w:jc w:val="both"/>
      </w:pPr>
    </w:p>
    <w:p w14:paraId="6004E110" w14:textId="77777777" w:rsidR="008A250D" w:rsidRPr="0009233E" w:rsidRDefault="008A250D" w:rsidP="0048276F">
      <w:pPr>
        <w:spacing w:line="276" w:lineRule="auto"/>
      </w:pPr>
    </w:p>
    <w:sectPr w:rsidR="008A250D" w:rsidRPr="0009233E" w:rsidSect="00E45BD2">
      <w:headerReference w:type="default" r:id="rId12"/>
      <w:footerReference w:type="default" r:id="rId13"/>
      <w:headerReference w:type="first" r:id="rId14"/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AF15" w14:textId="77777777" w:rsidR="001122C5" w:rsidRDefault="001122C5">
      <w:pPr>
        <w:spacing w:before="0" w:after="0"/>
      </w:pPr>
      <w:r>
        <w:separator/>
      </w:r>
    </w:p>
  </w:endnote>
  <w:endnote w:type="continuationSeparator" w:id="0">
    <w:p w14:paraId="3191CACC" w14:textId="77777777" w:rsidR="001122C5" w:rsidRDefault="001122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 2 Medium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9933" w14:textId="77777777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3D620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8C44" w14:textId="77777777" w:rsidR="001122C5" w:rsidRDefault="001122C5">
      <w:pPr>
        <w:spacing w:before="0" w:after="0"/>
      </w:pPr>
      <w:r>
        <w:separator/>
      </w:r>
    </w:p>
  </w:footnote>
  <w:footnote w:type="continuationSeparator" w:id="0">
    <w:p w14:paraId="6CBA4BF6" w14:textId="77777777" w:rsidR="001122C5" w:rsidRDefault="001122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47A02" w14:textId="77777777" w:rsidR="004A3827" w:rsidRPr="00A20406" w:rsidRDefault="004A3827" w:rsidP="004A3827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3360" behindDoc="0" locked="0" layoutInCell="1" allowOverlap="1" wp14:anchorId="70F98680" wp14:editId="2FA9CC4B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auto"/>
      </w:rPr>
      <w:t>Avaliação Continuada – Sprint 3</w:t>
    </w:r>
  </w:p>
  <w:p w14:paraId="5AA7E597" w14:textId="77777777" w:rsidR="00C5462B" w:rsidRPr="00444FED" w:rsidRDefault="005F7C81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6C4F" w14:textId="6D68F767" w:rsidR="00A14568" w:rsidRPr="00A20406" w:rsidRDefault="000C2C31" w:rsidP="005F6074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1312" behindDoc="0" locked="0" layoutInCell="1" allowOverlap="1" wp14:anchorId="72C4A01F" wp14:editId="7C3FB1AE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3827">
      <w:rPr>
        <w:b/>
        <w:noProof/>
        <w:color w:val="auto"/>
      </w:rPr>
      <w:t>Avaliação Continuada – Sprint 3</w:t>
    </w:r>
  </w:p>
  <w:p w14:paraId="7E2BD89B" w14:textId="0C01AB21" w:rsidR="00BB4D7B" w:rsidRPr="00A20406" w:rsidRDefault="001C4A7B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  <w:r w:rsidR="00BD182A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</w:t>
    </w:r>
    <w:r w:rsidR="003D6203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–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591"/>
    <w:multiLevelType w:val="hybridMultilevel"/>
    <w:tmpl w:val="80B04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4EF"/>
    <w:multiLevelType w:val="hybridMultilevel"/>
    <w:tmpl w:val="67AA5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70E0D"/>
    <w:multiLevelType w:val="hybridMultilevel"/>
    <w:tmpl w:val="923A4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70C7F"/>
    <w:multiLevelType w:val="hybridMultilevel"/>
    <w:tmpl w:val="A99C49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822"/>
    <w:multiLevelType w:val="hybridMultilevel"/>
    <w:tmpl w:val="27706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07B86"/>
    <w:multiLevelType w:val="hybridMultilevel"/>
    <w:tmpl w:val="735E4F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85FC9"/>
    <w:multiLevelType w:val="hybridMultilevel"/>
    <w:tmpl w:val="8DE88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36721"/>
    <w:multiLevelType w:val="hybridMultilevel"/>
    <w:tmpl w:val="E9121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8"/>
  </w:num>
  <w:num w:numId="5">
    <w:abstractNumId w:val="3"/>
  </w:num>
  <w:num w:numId="6">
    <w:abstractNumId w:val="23"/>
  </w:num>
  <w:num w:numId="7">
    <w:abstractNumId w:val="21"/>
  </w:num>
  <w:num w:numId="8">
    <w:abstractNumId w:val="22"/>
  </w:num>
  <w:num w:numId="9">
    <w:abstractNumId w:val="4"/>
  </w:num>
  <w:num w:numId="10">
    <w:abstractNumId w:val="18"/>
  </w:num>
  <w:num w:numId="11">
    <w:abstractNumId w:val="2"/>
  </w:num>
  <w:num w:numId="12">
    <w:abstractNumId w:val="9"/>
  </w:num>
  <w:num w:numId="13">
    <w:abstractNumId w:val="11"/>
  </w:num>
  <w:num w:numId="14">
    <w:abstractNumId w:val="6"/>
  </w:num>
  <w:num w:numId="15">
    <w:abstractNumId w:val="15"/>
  </w:num>
  <w:num w:numId="16">
    <w:abstractNumId w:val="24"/>
  </w:num>
  <w:num w:numId="17">
    <w:abstractNumId w:val="13"/>
  </w:num>
  <w:num w:numId="18">
    <w:abstractNumId w:val="7"/>
  </w:num>
  <w:num w:numId="19">
    <w:abstractNumId w:val="10"/>
  </w:num>
  <w:num w:numId="20">
    <w:abstractNumId w:val="14"/>
  </w:num>
  <w:num w:numId="21">
    <w:abstractNumId w:val="0"/>
  </w:num>
  <w:num w:numId="22">
    <w:abstractNumId w:val="19"/>
  </w:num>
  <w:num w:numId="23">
    <w:abstractNumId w:val="1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C0"/>
    <w:rsid w:val="00003330"/>
    <w:rsid w:val="00003A1B"/>
    <w:rsid w:val="00011C34"/>
    <w:rsid w:val="00014130"/>
    <w:rsid w:val="00021F68"/>
    <w:rsid w:val="000320F4"/>
    <w:rsid w:val="00033910"/>
    <w:rsid w:val="0003419B"/>
    <w:rsid w:val="00034DF0"/>
    <w:rsid w:val="00035537"/>
    <w:rsid w:val="00041465"/>
    <w:rsid w:val="00044102"/>
    <w:rsid w:val="000609EB"/>
    <w:rsid w:val="00067EA7"/>
    <w:rsid w:val="0007067F"/>
    <w:rsid w:val="0008791C"/>
    <w:rsid w:val="000903A6"/>
    <w:rsid w:val="0009217F"/>
    <w:rsid w:val="0009233E"/>
    <w:rsid w:val="000C2C31"/>
    <w:rsid w:val="000D35EB"/>
    <w:rsid w:val="000D4088"/>
    <w:rsid w:val="000D76B3"/>
    <w:rsid w:val="000E1ED4"/>
    <w:rsid w:val="000F34E3"/>
    <w:rsid w:val="001122C5"/>
    <w:rsid w:val="00112B1E"/>
    <w:rsid w:val="0011319A"/>
    <w:rsid w:val="00130630"/>
    <w:rsid w:val="00137ABE"/>
    <w:rsid w:val="00190E20"/>
    <w:rsid w:val="001A0124"/>
    <w:rsid w:val="001C378C"/>
    <w:rsid w:val="001C4A7B"/>
    <w:rsid w:val="001D4FAD"/>
    <w:rsid w:val="001E4D7D"/>
    <w:rsid w:val="001E6493"/>
    <w:rsid w:val="002001E9"/>
    <w:rsid w:val="002035D3"/>
    <w:rsid w:val="002114B7"/>
    <w:rsid w:val="00212166"/>
    <w:rsid w:val="0021455A"/>
    <w:rsid w:val="00216B6C"/>
    <w:rsid w:val="00227DCC"/>
    <w:rsid w:val="002317B3"/>
    <w:rsid w:val="00243E59"/>
    <w:rsid w:val="00265317"/>
    <w:rsid w:val="00281F07"/>
    <w:rsid w:val="00291C28"/>
    <w:rsid w:val="002959D9"/>
    <w:rsid w:val="00300C51"/>
    <w:rsid w:val="00305D8D"/>
    <w:rsid w:val="00325E95"/>
    <w:rsid w:val="003268F6"/>
    <w:rsid w:val="00336037"/>
    <w:rsid w:val="00336BBE"/>
    <w:rsid w:val="00346783"/>
    <w:rsid w:val="00347592"/>
    <w:rsid w:val="00371D5A"/>
    <w:rsid w:val="00381F9E"/>
    <w:rsid w:val="003866BF"/>
    <w:rsid w:val="00393DDF"/>
    <w:rsid w:val="003A763B"/>
    <w:rsid w:val="003B2385"/>
    <w:rsid w:val="003D6203"/>
    <w:rsid w:val="003D6895"/>
    <w:rsid w:val="003E0754"/>
    <w:rsid w:val="003E4949"/>
    <w:rsid w:val="003E5D6A"/>
    <w:rsid w:val="003F6504"/>
    <w:rsid w:val="00410A40"/>
    <w:rsid w:val="004172DD"/>
    <w:rsid w:val="00437441"/>
    <w:rsid w:val="00444FED"/>
    <w:rsid w:val="00462A6F"/>
    <w:rsid w:val="00464862"/>
    <w:rsid w:val="00466E75"/>
    <w:rsid w:val="0047445C"/>
    <w:rsid w:val="0048276F"/>
    <w:rsid w:val="00493B3D"/>
    <w:rsid w:val="004A3827"/>
    <w:rsid w:val="00510C22"/>
    <w:rsid w:val="00537988"/>
    <w:rsid w:val="00546D4C"/>
    <w:rsid w:val="00552EEB"/>
    <w:rsid w:val="00565300"/>
    <w:rsid w:val="00587475"/>
    <w:rsid w:val="005903EE"/>
    <w:rsid w:val="005A47A4"/>
    <w:rsid w:val="005B20B7"/>
    <w:rsid w:val="005B6480"/>
    <w:rsid w:val="005C4F02"/>
    <w:rsid w:val="005C7BE1"/>
    <w:rsid w:val="005D0C77"/>
    <w:rsid w:val="005D34E4"/>
    <w:rsid w:val="005F6074"/>
    <w:rsid w:val="005F7C81"/>
    <w:rsid w:val="00606554"/>
    <w:rsid w:val="006124E3"/>
    <w:rsid w:val="00620573"/>
    <w:rsid w:val="00632902"/>
    <w:rsid w:val="00634BEA"/>
    <w:rsid w:val="00654292"/>
    <w:rsid w:val="00654E8F"/>
    <w:rsid w:val="00660D72"/>
    <w:rsid w:val="00674186"/>
    <w:rsid w:val="006945D8"/>
    <w:rsid w:val="006A0D35"/>
    <w:rsid w:val="006A1663"/>
    <w:rsid w:val="006A71E9"/>
    <w:rsid w:val="006B2875"/>
    <w:rsid w:val="006C0EE2"/>
    <w:rsid w:val="006C149D"/>
    <w:rsid w:val="006C1B53"/>
    <w:rsid w:val="006C2751"/>
    <w:rsid w:val="006C4569"/>
    <w:rsid w:val="006E1A0C"/>
    <w:rsid w:val="006E23DB"/>
    <w:rsid w:val="006E4D24"/>
    <w:rsid w:val="007035DF"/>
    <w:rsid w:val="007238A9"/>
    <w:rsid w:val="00732A18"/>
    <w:rsid w:val="00736CE2"/>
    <w:rsid w:val="00740004"/>
    <w:rsid w:val="007424D6"/>
    <w:rsid w:val="0075076D"/>
    <w:rsid w:val="00765176"/>
    <w:rsid w:val="00765FC5"/>
    <w:rsid w:val="007752A5"/>
    <w:rsid w:val="007839DA"/>
    <w:rsid w:val="007C79F9"/>
    <w:rsid w:val="007D3D65"/>
    <w:rsid w:val="007D55F9"/>
    <w:rsid w:val="007D7BC0"/>
    <w:rsid w:val="007E2EAB"/>
    <w:rsid w:val="007E554E"/>
    <w:rsid w:val="007F669A"/>
    <w:rsid w:val="00802AFC"/>
    <w:rsid w:val="008153BF"/>
    <w:rsid w:val="0082761C"/>
    <w:rsid w:val="008302AE"/>
    <w:rsid w:val="00851F30"/>
    <w:rsid w:val="00866B8B"/>
    <w:rsid w:val="008A250D"/>
    <w:rsid w:val="008B0E7B"/>
    <w:rsid w:val="008E1802"/>
    <w:rsid w:val="008E1A26"/>
    <w:rsid w:val="008E3FEA"/>
    <w:rsid w:val="008E7B61"/>
    <w:rsid w:val="008F2427"/>
    <w:rsid w:val="008F55A0"/>
    <w:rsid w:val="00902D3D"/>
    <w:rsid w:val="00912309"/>
    <w:rsid w:val="0091689D"/>
    <w:rsid w:val="00924C7E"/>
    <w:rsid w:val="0092645E"/>
    <w:rsid w:val="009271B0"/>
    <w:rsid w:val="009417C9"/>
    <w:rsid w:val="00956B4C"/>
    <w:rsid w:val="0096104D"/>
    <w:rsid w:val="00977CAF"/>
    <w:rsid w:val="009836E1"/>
    <w:rsid w:val="009A3D5C"/>
    <w:rsid w:val="009B4BF8"/>
    <w:rsid w:val="009C1675"/>
    <w:rsid w:val="009C483A"/>
    <w:rsid w:val="009C5CFB"/>
    <w:rsid w:val="009C77B1"/>
    <w:rsid w:val="009D01E4"/>
    <w:rsid w:val="009D5CD2"/>
    <w:rsid w:val="009E49F0"/>
    <w:rsid w:val="009F7AB5"/>
    <w:rsid w:val="00A0480A"/>
    <w:rsid w:val="00A06D27"/>
    <w:rsid w:val="00A11447"/>
    <w:rsid w:val="00A14568"/>
    <w:rsid w:val="00A20406"/>
    <w:rsid w:val="00A2044F"/>
    <w:rsid w:val="00A2656C"/>
    <w:rsid w:val="00A3092E"/>
    <w:rsid w:val="00A47D93"/>
    <w:rsid w:val="00A602C0"/>
    <w:rsid w:val="00A61713"/>
    <w:rsid w:val="00A91A17"/>
    <w:rsid w:val="00AC2E16"/>
    <w:rsid w:val="00AD6883"/>
    <w:rsid w:val="00AE21A4"/>
    <w:rsid w:val="00AE54EA"/>
    <w:rsid w:val="00AF5ED9"/>
    <w:rsid w:val="00B025BC"/>
    <w:rsid w:val="00B077C6"/>
    <w:rsid w:val="00B2398D"/>
    <w:rsid w:val="00B305F5"/>
    <w:rsid w:val="00B30B25"/>
    <w:rsid w:val="00B40D7C"/>
    <w:rsid w:val="00B42CB8"/>
    <w:rsid w:val="00B42DBA"/>
    <w:rsid w:val="00B525F7"/>
    <w:rsid w:val="00B77267"/>
    <w:rsid w:val="00BA59FF"/>
    <w:rsid w:val="00BB4D7B"/>
    <w:rsid w:val="00BC1E37"/>
    <w:rsid w:val="00BC638A"/>
    <w:rsid w:val="00BD182A"/>
    <w:rsid w:val="00BD2614"/>
    <w:rsid w:val="00BF369C"/>
    <w:rsid w:val="00C13C93"/>
    <w:rsid w:val="00C21AF2"/>
    <w:rsid w:val="00C27CE3"/>
    <w:rsid w:val="00C303AE"/>
    <w:rsid w:val="00C34EEB"/>
    <w:rsid w:val="00C3510D"/>
    <w:rsid w:val="00C37AC0"/>
    <w:rsid w:val="00C40FFF"/>
    <w:rsid w:val="00C5268A"/>
    <w:rsid w:val="00C5462B"/>
    <w:rsid w:val="00C55BB5"/>
    <w:rsid w:val="00C617A9"/>
    <w:rsid w:val="00C62ABB"/>
    <w:rsid w:val="00C6600A"/>
    <w:rsid w:val="00C80CF5"/>
    <w:rsid w:val="00C84453"/>
    <w:rsid w:val="00C84C4E"/>
    <w:rsid w:val="00C87654"/>
    <w:rsid w:val="00CA6BDA"/>
    <w:rsid w:val="00CB6E32"/>
    <w:rsid w:val="00CC528F"/>
    <w:rsid w:val="00CD65DB"/>
    <w:rsid w:val="00CE5A22"/>
    <w:rsid w:val="00D21917"/>
    <w:rsid w:val="00D30AB1"/>
    <w:rsid w:val="00D43DF9"/>
    <w:rsid w:val="00D44274"/>
    <w:rsid w:val="00D4579A"/>
    <w:rsid w:val="00D67254"/>
    <w:rsid w:val="00D9178D"/>
    <w:rsid w:val="00D9710B"/>
    <w:rsid w:val="00DB4478"/>
    <w:rsid w:val="00DB557F"/>
    <w:rsid w:val="00DC3749"/>
    <w:rsid w:val="00DE56BE"/>
    <w:rsid w:val="00DF18F3"/>
    <w:rsid w:val="00E31307"/>
    <w:rsid w:val="00E43433"/>
    <w:rsid w:val="00E43485"/>
    <w:rsid w:val="00E45BD2"/>
    <w:rsid w:val="00E52632"/>
    <w:rsid w:val="00E558C1"/>
    <w:rsid w:val="00E60481"/>
    <w:rsid w:val="00E6281B"/>
    <w:rsid w:val="00E65482"/>
    <w:rsid w:val="00EB5B7F"/>
    <w:rsid w:val="00EB786B"/>
    <w:rsid w:val="00EC717F"/>
    <w:rsid w:val="00ED237F"/>
    <w:rsid w:val="00ED6A81"/>
    <w:rsid w:val="00EF03ED"/>
    <w:rsid w:val="00EF0B73"/>
    <w:rsid w:val="00EF7A86"/>
    <w:rsid w:val="00F06889"/>
    <w:rsid w:val="00F073C8"/>
    <w:rsid w:val="00F07BB7"/>
    <w:rsid w:val="00F13450"/>
    <w:rsid w:val="00F21A5B"/>
    <w:rsid w:val="00F31549"/>
    <w:rsid w:val="00F3590F"/>
    <w:rsid w:val="00F42490"/>
    <w:rsid w:val="00F425A9"/>
    <w:rsid w:val="00F51932"/>
    <w:rsid w:val="00F6112C"/>
    <w:rsid w:val="00F6142D"/>
    <w:rsid w:val="00F95395"/>
    <w:rsid w:val="00FA2F89"/>
    <w:rsid w:val="00FA7F86"/>
    <w:rsid w:val="00FB68F1"/>
    <w:rsid w:val="00FC4064"/>
    <w:rsid w:val="00FC64A9"/>
    <w:rsid w:val="00FD0BAF"/>
    <w:rsid w:val="00FD6349"/>
    <w:rsid w:val="00FD6ABB"/>
    <w:rsid w:val="00FE03C2"/>
    <w:rsid w:val="00FE35EC"/>
    <w:rsid w:val="00FF2F12"/>
    <w:rsid w:val="00FF45E4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6F263"/>
  <w15:chartTrackingRefBased/>
  <w15:docId w15:val="{AD64D623-B373-4006-AF76-9213C6F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04"/>
    <w:rPr>
      <w:rFonts w:ascii="Verdana" w:hAnsi="Verdana"/>
      <w:kern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CE5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68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0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E5A22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table" w:styleId="TabeladeGrade1Clara-nfase1">
    <w:name w:val="Grid Table 1 Light Accent 1"/>
    <w:basedOn w:val="Tabelanormal"/>
    <w:uiPriority w:val="46"/>
    <w:rsid w:val="001E4D7D"/>
    <w:pPr>
      <w:spacing w:after="0"/>
    </w:pPr>
    <w:tblPr>
      <w:tblStyleRowBandSize w:val="1"/>
      <w:tblStyleColBandSize w:val="1"/>
      <w:tblBorders>
        <w:top w:val="single" w:sz="4" w:space="0" w:color="CBD5DE" w:themeColor="accent1" w:themeTint="66"/>
        <w:left w:val="single" w:sz="4" w:space="0" w:color="CBD5DE" w:themeColor="accent1" w:themeTint="66"/>
        <w:bottom w:val="single" w:sz="4" w:space="0" w:color="CBD5DE" w:themeColor="accent1" w:themeTint="66"/>
        <w:right w:val="single" w:sz="4" w:space="0" w:color="CBD5DE" w:themeColor="accent1" w:themeTint="66"/>
        <w:insideH w:val="single" w:sz="4" w:space="0" w:color="CBD5DE" w:themeColor="accent1" w:themeTint="66"/>
        <w:insideV w:val="single" w:sz="4" w:space="0" w:color="CBD5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F06889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36BBE"/>
    <w:rPr>
      <w:color w:val="646464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B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4292"/>
    <w:rPr>
      <w:color w:val="969696" w:themeColor="followedHyperlink"/>
      <w:u w:val="single"/>
    </w:rPr>
  </w:style>
  <w:style w:type="table" w:styleId="Tabelacomgrade">
    <w:name w:val="Table Grid"/>
    <w:basedOn w:val="Tabelanormal"/>
    <w:uiPriority w:val="39"/>
    <w:rsid w:val="00740004"/>
    <w:pPr>
      <w:spacing w:before="0" w:after="0"/>
    </w:pPr>
    <w:rPr>
      <w:rFonts w:ascii="Exo 2 Medium" w:hAnsi="Exo 2 Medium" w:cstheme="majorBidi"/>
      <w:iCs/>
      <w:color w:val="auto"/>
      <w:sz w:val="24"/>
      <w:szCs w:val="3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9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2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6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9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0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1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7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2905C37EA9847A7207C4BBCCCD8F4" ma:contentTypeVersion="11" ma:contentTypeDescription="Create a new document." ma:contentTypeScope="" ma:versionID="0738f0700ef1fb1439815d841b8b006f">
  <xsd:schema xmlns:xsd="http://www.w3.org/2001/XMLSchema" xmlns:xs="http://www.w3.org/2001/XMLSchema" xmlns:p="http://schemas.microsoft.com/office/2006/metadata/properties" xmlns:ns3="4327b14a-fe89-488e-9f6d-9658cacf372b" xmlns:ns4="bbcd8c33-6940-4d4c-a587-bbc736ca1e4d" targetNamespace="http://schemas.microsoft.com/office/2006/metadata/properties" ma:root="true" ma:fieldsID="748933121dfdb2622efd0fef102d6c4f" ns3:_="" ns4:_="">
    <xsd:import namespace="4327b14a-fe89-488e-9f6d-9658cacf372b"/>
    <xsd:import namespace="bbcd8c33-6940-4d4c-a587-bbc736ca1e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7b14a-fe89-488e-9f6d-9658cacf37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d8c33-6940-4d4c-a587-bbc736ca1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1B6A9FEA-12BB-4FB3-BF38-442AD6E52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7b14a-fe89-488e-9f6d-9658cacf372b"/>
    <ds:schemaRef ds:uri="bbcd8c33-6940-4d4c-a587-bbc736ca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FB5870-FF15-484E-822C-6FB6AF8F93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E1EEDA-9E79-4C4B-9B41-4FD23CE133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34A663-B9F0-4382-BA65-83707A73B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39</TotalTime>
  <Pages>3</Pages>
  <Words>514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Brandão</dc:creator>
  <cp:keywords/>
  <cp:lastModifiedBy>FERNANDA FERREIRA CARAMICO</cp:lastModifiedBy>
  <cp:revision>28</cp:revision>
  <dcterms:created xsi:type="dcterms:W3CDTF">2021-05-06T18:32:00Z</dcterms:created>
  <dcterms:modified xsi:type="dcterms:W3CDTF">2021-05-11T17:59:00Z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0x0101001132905C37EA9847A7207C4BBCCCD8F4</vt:lpwstr>
  </property>
</Properties>
</file>